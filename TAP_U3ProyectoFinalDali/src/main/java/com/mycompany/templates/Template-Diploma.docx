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C128" w14:textId="77777777" w:rsidR="0045039F" w:rsidRPr="00E22883" w:rsidRDefault="00314887" w:rsidP="00314887">
      <w:pPr>
        <w:spacing w:before="600"/>
        <w:rPr>
          <w:lang w:val="es-MX"/>
        </w:rPr>
      </w:pPr>
      <w:r w:rsidRPr="00E22883">
        <w:rPr>
          <w:noProof/>
          <w:lang w:val="es-MX"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192864C2" wp14:editId="3DAE2950">
                <wp:simplePos x="0" y="0"/>
                <wp:positionH relativeFrom="margin">
                  <wp:align>right</wp:align>
                </wp:positionH>
                <wp:positionV relativeFrom="margin">
                  <wp:posOffset>133350</wp:posOffset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DC4B1" id="Rectángulo 1" o:spid="_x0000_s1026" alt="&quot;&quot;" style="position:absolute;margin-left:710.8pt;margin-top:10.5pt;width:762pt;height:537.1pt;z-index:-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E22883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5D73BCCD" wp14:editId="3C1EDD0A">
                <wp:simplePos x="0" y="0"/>
                <wp:positionH relativeFrom="page">
                  <wp:align>center</wp:align>
                </wp:positionH>
                <wp:positionV relativeFrom="paragraph">
                  <wp:posOffset>1008380</wp:posOffset>
                </wp:positionV>
                <wp:extent cx="5065776" cy="5129784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776" cy="5129784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F3D344" id="Gráfico 3" o:spid="_x0000_s1026" alt="&quot;&quot;" style="position:absolute;margin-left:0;margin-top:79.4pt;width:398.9pt;height:403.9pt;z-index:-251658239;mso-position-horizontal:center;mso-position-horizontal-relative:page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6"/>
        <w:gridCol w:w="4331"/>
        <w:gridCol w:w="4348"/>
        <w:gridCol w:w="4333"/>
        <w:gridCol w:w="1130"/>
      </w:tblGrid>
      <w:tr w:rsidR="00A04CC4" w:rsidRPr="00E22883" w14:paraId="07C22D4E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2B0C0901" w14:textId="77777777" w:rsidR="00A04CC4" w:rsidRPr="00E22883" w:rsidRDefault="00E51FE8" w:rsidP="002416E6">
            <w:pPr>
              <w:pStyle w:val="Ttulo2"/>
              <w:rPr>
                <w:lang w:val="es-MX"/>
              </w:rPr>
            </w:pPr>
            <w:sdt>
              <w:sdtPr>
                <w:rPr>
                  <w:lang w:val="es-MX"/>
                </w:rPr>
                <w:id w:val="1752851669"/>
                <w:placeholder>
                  <w:docPart w:val="97E004511EEF4FA6A6175CDC52DD153F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E22883">
                  <w:rPr>
                    <w:lang w:val="es-MX" w:bidi="es-ES"/>
                  </w:rPr>
                  <w:t>Diploma</w:t>
                </w:r>
              </w:sdtContent>
            </w:sdt>
          </w:p>
        </w:tc>
      </w:tr>
      <w:tr w:rsidR="00A04CC4" w:rsidRPr="00E22883" w14:paraId="16825395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3F50B6D1" w14:textId="77777777" w:rsidR="00A04CC4" w:rsidRPr="00E22883" w:rsidRDefault="00E51FE8" w:rsidP="002416E6">
            <w:pPr>
              <w:pStyle w:val="Ttulo3"/>
              <w:rPr>
                <w:lang w:val="es-MX"/>
              </w:rPr>
            </w:pPr>
            <w:sdt>
              <w:sdtPr>
                <w:rPr>
                  <w:lang w:val="es-MX"/>
                </w:rPr>
                <w:id w:val="-1513449137"/>
                <w:placeholder>
                  <w:docPart w:val="A714A40AEBF741F1B4FE6A19B2473CB5"/>
                </w:placeholder>
                <w:temporary/>
                <w:showingPlcHdr/>
                <w15:appearance w15:val="hidden"/>
              </w:sdtPr>
              <w:sdtEndPr/>
              <w:sdtContent>
                <w:r w:rsidR="00AA7521" w:rsidRPr="00E22883">
                  <w:rPr>
                    <w:lang w:val="es-MX" w:bidi="es-ES"/>
                  </w:rPr>
                  <w:t>Certifica que:</w:t>
                </w:r>
              </w:sdtContent>
            </w:sdt>
          </w:p>
        </w:tc>
      </w:tr>
      <w:tr w:rsidR="00A04CC4" w:rsidRPr="00E22883" w14:paraId="7DDA5B70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6C5825A1" w14:textId="77777777" w:rsidR="00A04CC4" w:rsidRPr="00883913" w:rsidRDefault="00A04CC4" w:rsidP="00883913">
            <w:pPr>
              <w:pStyle w:val="Ttulo1"/>
              <w:jc w:val="both"/>
              <w:rPr>
                <w:sz w:val="72"/>
                <w:szCs w:val="28"/>
                <w:u w:val="single"/>
                <w:lang w:val="es-MX"/>
              </w:rPr>
            </w:pPr>
          </w:p>
          <w:p w14:paraId="20CD44EF" w14:textId="0748C138" w:rsidR="00883913" w:rsidRPr="002B2357" w:rsidRDefault="00883913" w:rsidP="00883913">
            <w:pPr>
              <w:rPr>
                <w:rFonts w:asciiTheme="majorHAnsi" w:hAnsiTheme="majorHAnsi"/>
                <w:u w:val="single"/>
                <w:lang w:val="es-MX"/>
              </w:rPr>
            </w:pPr>
            <w:r w:rsidRPr="002B2357">
              <w:rPr>
                <w:rFonts w:asciiTheme="majorHAnsi" w:hAnsiTheme="majorHAnsi"/>
                <w:color w:val="897026" w:themeColor="accent3" w:themeShade="80"/>
                <w:sz w:val="56"/>
                <w:szCs w:val="52"/>
                <w:lang w:val="es-MX"/>
              </w:rPr>
              <w:t>PARTICIPANTE</w:t>
            </w:r>
          </w:p>
        </w:tc>
      </w:tr>
      <w:tr w:rsidR="00A04CC4" w:rsidRPr="00E22883" w14:paraId="4B2E9920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3CF2D6FE" w14:textId="77777777" w:rsidR="00A04CC4" w:rsidRPr="00E22883" w:rsidRDefault="00953E38" w:rsidP="002416E6">
            <w:pPr>
              <w:rPr>
                <w:lang w:val="es-MX"/>
              </w:rPr>
            </w:pPr>
            <w:r>
              <w:rPr>
                <w:lang w:val="es-MX"/>
              </w:rPr>
              <w:t xml:space="preserve">Ha finalizado con </w:t>
            </w:r>
            <w:r w:rsidRPr="00953E38">
              <w:rPr>
                <w:u w:val="single"/>
                <w:lang w:val="es-MX"/>
              </w:rPr>
              <w:t>éxito</w:t>
            </w:r>
            <w:r>
              <w:rPr>
                <w:lang w:val="es-MX"/>
              </w:rPr>
              <w:t xml:space="preserve"> el evento </w:t>
            </w:r>
            <w:proofErr w:type="spellStart"/>
            <w:r>
              <w:rPr>
                <w:lang w:val="es-MX"/>
              </w:rPr>
              <w:t>EVENTO</w:t>
            </w:r>
            <w:proofErr w:type="spellEnd"/>
          </w:p>
        </w:tc>
      </w:tr>
      <w:tr w:rsidR="00A04CC4" w:rsidRPr="00E22883" w14:paraId="27343A83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55B54C12" w14:textId="77777777" w:rsidR="00A04CC4" w:rsidRPr="00E22883" w:rsidRDefault="00953E38" w:rsidP="001962F9">
            <w:pPr>
              <w:pStyle w:val="Ttulo3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</w:tr>
      <w:tr w:rsidR="00AF5EF1" w:rsidRPr="00E22883" w14:paraId="00BC6F1A" w14:textId="77777777" w:rsidTr="00B71E9A">
        <w:trPr>
          <w:trHeight w:val="1152"/>
        </w:trPr>
        <w:tc>
          <w:tcPr>
            <w:tcW w:w="1276" w:type="dxa"/>
          </w:tcPr>
          <w:p w14:paraId="19B5839E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6386F793" w14:textId="77777777" w:rsidR="00A04CC4" w:rsidRPr="00E22883" w:rsidRDefault="00AF5EF1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4BD49E90" w14:textId="77777777" w:rsidR="00A04CC4" w:rsidRPr="00E22883" w:rsidRDefault="00E47B68" w:rsidP="001962F9">
            <w:pPr>
              <w:ind w:left="0" w:right="0"/>
              <w:rPr>
                <w:lang w:val="es-MX"/>
              </w:rPr>
            </w:pPr>
            <w:r w:rsidRPr="00E22883">
              <w:rPr>
                <w:noProof/>
                <w:lang w:val="es-MX" w:bidi="es-ES"/>
              </w:rPr>
              <mc:AlternateContent>
                <mc:Choice Requires="wpg">
                  <w:drawing>
                    <wp:inline distT="0" distB="0" distL="0" distR="0" wp14:anchorId="071296F0" wp14:editId="6F35218B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0B7205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36D3E430" w14:textId="77777777" w:rsidR="00A04CC4" w:rsidRPr="00E22883" w:rsidRDefault="00AF5EF1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PARTICIPANTE</w:t>
            </w:r>
          </w:p>
        </w:tc>
        <w:tc>
          <w:tcPr>
            <w:tcW w:w="1155" w:type="dxa"/>
          </w:tcPr>
          <w:p w14:paraId="79E5D229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  <w:tr w:rsidR="00AF5EF1" w:rsidRPr="00E22883" w14:paraId="3D7D639E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7FEE3D4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68771C5F" w14:textId="77777777" w:rsidR="00A04CC4" w:rsidRPr="00E22883" w:rsidRDefault="00953E38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DIRECTOR</w:t>
            </w:r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3C886472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57822D86" w14:textId="77777777" w:rsidR="00A04CC4" w:rsidRPr="00E22883" w:rsidRDefault="00AF5EF1" w:rsidP="001962F9">
            <w:pPr>
              <w:ind w:left="0" w:right="0"/>
              <w:rPr>
                <w:lang w:val="es-MX"/>
              </w:rPr>
            </w:pPr>
            <w:r>
              <w:rPr>
                <w:lang w:val="es-MX"/>
              </w:rPr>
              <w:t>Firma participante</w:t>
            </w:r>
          </w:p>
        </w:tc>
        <w:tc>
          <w:tcPr>
            <w:tcW w:w="1155" w:type="dxa"/>
          </w:tcPr>
          <w:p w14:paraId="38194BCA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</w:tbl>
    <w:p w14:paraId="0E637912" w14:textId="77777777" w:rsidR="00A04CC4" w:rsidRPr="00E22883" w:rsidRDefault="00A04CC4">
      <w:pPr>
        <w:rPr>
          <w:lang w:val="es-MX"/>
        </w:rPr>
      </w:pPr>
    </w:p>
    <w:sectPr w:rsidR="00A04CC4" w:rsidRPr="00E22883" w:rsidSect="008C1369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2056E" w14:textId="77777777" w:rsidR="00E51FE8" w:rsidRDefault="00E51FE8" w:rsidP="000875C0">
      <w:r>
        <w:separator/>
      </w:r>
    </w:p>
  </w:endnote>
  <w:endnote w:type="continuationSeparator" w:id="0">
    <w:p w14:paraId="655F3E0D" w14:textId="77777777" w:rsidR="00E51FE8" w:rsidRDefault="00E51FE8" w:rsidP="000875C0">
      <w:r>
        <w:continuationSeparator/>
      </w:r>
    </w:p>
  </w:endnote>
  <w:endnote w:type="continuationNotice" w:id="1">
    <w:p w14:paraId="51BA8202" w14:textId="77777777" w:rsidR="00E51FE8" w:rsidRDefault="00E51F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0C0A" w14:textId="77777777" w:rsidR="00E51FE8" w:rsidRDefault="00E51FE8" w:rsidP="000875C0">
      <w:r>
        <w:separator/>
      </w:r>
    </w:p>
  </w:footnote>
  <w:footnote w:type="continuationSeparator" w:id="0">
    <w:p w14:paraId="3AAC2BE4" w14:textId="77777777" w:rsidR="00E51FE8" w:rsidRDefault="00E51FE8" w:rsidP="000875C0">
      <w:r>
        <w:continuationSeparator/>
      </w:r>
    </w:p>
  </w:footnote>
  <w:footnote w:type="continuationNotice" w:id="1">
    <w:p w14:paraId="389CFED6" w14:textId="77777777" w:rsidR="00E51FE8" w:rsidRDefault="00E51FE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5C"/>
    <w:rsid w:val="0003083A"/>
    <w:rsid w:val="000875C0"/>
    <w:rsid w:val="00094622"/>
    <w:rsid w:val="000E16BE"/>
    <w:rsid w:val="00113F7A"/>
    <w:rsid w:val="00185D3E"/>
    <w:rsid w:val="00186721"/>
    <w:rsid w:val="001962F9"/>
    <w:rsid w:val="002416E6"/>
    <w:rsid w:val="002B2357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87E1F"/>
    <w:rsid w:val="006A75DC"/>
    <w:rsid w:val="006F2FC9"/>
    <w:rsid w:val="007C6ECF"/>
    <w:rsid w:val="007D2DEA"/>
    <w:rsid w:val="008130DC"/>
    <w:rsid w:val="0088227F"/>
    <w:rsid w:val="00883913"/>
    <w:rsid w:val="008C1369"/>
    <w:rsid w:val="008D4107"/>
    <w:rsid w:val="008F7137"/>
    <w:rsid w:val="00953E38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AF5EF1"/>
    <w:rsid w:val="00B1203F"/>
    <w:rsid w:val="00B26126"/>
    <w:rsid w:val="00B3467D"/>
    <w:rsid w:val="00B71E9A"/>
    <w:rsid w:val="00B76559"/>
    <w:rsid w:val="00B920AE"/>
    <w:rsid w:val="00BA757B"/>
    <w:rsid w:val="00C26A15"/>
    <w:rsid w:val="00C70B50"/>
    <w:rsid w:val="00CD4C49"/>
    <w:rsid w:val="00D04B64"/>
    <w:rsid w:val="00D07D5C"/>
    <w:rsid w:val="00D76A8B"/>
    <w:rsid w:val="00E13588"/>
    <w:rsid w:val="00E22883"/>
    <w:rsid w:val="00E460B5"/>
    <w:rsid w:val="00E47B68"/>
    <w:rsid w:val="00E51FE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E46F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\Downloads\Template-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E004511EEF4FA6A6175CDC52DD1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97198-1AC9-4585-A059-C14D92A56832}"/>
      </w:docPartPr>
      <w:docPartBody>
        <w:p w:rsidR="001B0C92" w:rsidRDefault="00F26E4D">
          <w:pPr>
            <w:pStyle w:val="97E004511EEF4FA6A6175CDC52DD153F"/>
          </w:pPr>
          <w:r w:rsidRPr="00E22883">
            <w:rPr>
              <w:lang w:bidi="es-ES"/>
            </w:rPr>
            <w:t>Diploma</w:t>
          </w:r>
        </w:p>
      </w:docPartBody>
    </w:docPart>
    <w:docPart>
      <w:docPartPr>
        <w:name w:val="A714A40AEBF741F1B4FE6A19B247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826BD-DA1B-4B21-86C7-2786225AB4F0}"/>
      </w:docPartPr>
      <w:docPartBody>
        <w:p w:rsidR="001B0C92" w:rsidRDefault="00F26E4D">
          <w:pPr>
            <w:pStyle w:val="A714A40AEBF741F1B4FE6A19B2473CB5"/>
          </w:pPr>
          <w:r w:rsidRPr="00E22883">
            <w:rPr>
              <w:lang w:bidi="es-ES"/>
            </w:rPr>
            <w:t>Certifica que: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4D"/>
    <w:rsid w:val="0019413E"/>
    <w:rsid w:val="001B0C92"/>
    <w:rsid w:val="007E510B"/>
    <w:rsid w:val="00F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E004511EEF4FA6A6175CDC52DD153F">
    <w:name w:val="97E004511EEF4FA6A6175CDC52DD153F"/>
  </w:style>
  <w:style w:type="paragraph" w:customStyle="1" w:styleId="A714A40AEBF741F1B4FE6A19B2473CB5">
    <w:name w:val="A714A40AEBF741F1B4FE6A19B2473C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Template-Diploma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2023-05-28T01:13:00Z</dcterms:created>
  <dcterms:modified xsi:type="dcterms:W3CDTF">2023-05-28T01:23:00Z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